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3A7" w:rsidRDefault="001443A7" w:rsidP="00832E00">
      <w:pPr>
        <w:spacing w:before="0" w:after="0" w:line="360" w:lineRule="auto"/>
        <w:jc w:val="center"/>
        <w:rPr>
          <w:b/>
          <w:sz w:val="40"/>
        </w:rPr>
      </w:pPr>
    </w:p>
    <w:p w:rsidR="001443A7" w:rsidRDefault="0051629C" w:rsidP="00832E00">
      <w:pPr>
        <w:spacing w:before="0" w:after="0" w:line="360" w:lineRule="auto"/>
        <w:jc w:val="center"/>
        <w:rPr>
          <w:b/>
          <w:sz w:val="40"/>
        </w:rPr>
      </w:pPr>
      <w:r>
        <w:rPr>
          <w:b/>
          <w:sz w:val="40"/>
        </w:rPr>
        <w:t>Portfólio</w:t>
      </w:r>
      <w:r w:rsidR="00CB09A8">
        <w:rPr>
          <w:b/>
          <w:sz w:val="40"/>
        </w:rPr>
        <w:t xml:space="preserve"> para Artesãos</w:t>
      </w:r>
    </w:p>
    <w:p w:rsidR="001443A7" w:rsidRPr="00845C18" w:rsidRDefault="00E80B95" w:rsidP="00832E00">
      <w:pPr>
        <w:pStyle w:val="Intodru"/>
        <w:tabs>
          <w:tab w:val="left" w:pos="8640"/>
        </w:tabs>
        <w:spacing w:before="0" w:after="0" w:line="360" w:lineRule="auto"/>
        <w:ind w:right="3"/>
        <w:jc w:val="center"/>
        <w:rPr>
          <w:sz w:val="40"/>
        </w:rPr>
      </w:pPr>
      <w:r>
        <w:rPr>
          <w:sz w:val="40"/>
        </w:rPr>
        <w:t>Documento de Teste de Software</w:t>
      </w:r>
    </w:p>
    <w:p w:rsidR="001443A7" w:rsidRDefault="001443A7" w:rsidP="00832E00">
      <w:pPr>
        <w:pStyle w:val="Intodru"/>
        <w:spacing w:before="0" w:after="0" w:line="360" w:lineRule="auto"/>
        <w:ind w:right="6"/>
        <w:jc w:val="center"/>
      </w:pPr>
    </w:p>
    <w:p w:rsidR="001443A7" w:rsidRPr="0051629C" w:rsidRDefault="001443A7" w:rsidP="00CB09A8">
      <w:pPr>
        <w:spacing w:before="0" w:after="0" w:line="360" w:lineRule="auto"/>
        <w:rPr>
          <w:sz w:val="32"/>
          <w:szCs w:val="32"/>
        </w:rPr>
      </w:pPr>
      <w:r w:rsidRPr="00596E47">
        <w:br w:type="page"/>
      </w:r>
      <w:r w:rsidRPr="0051629C">
        <w:rPr>
          <w:sz w:val="32"/>
          <w:szCs w:val="32"/>
        </w:rPr>
        <w:lastRenderedPageBreak/>
        <w:t>Revisões</w:t>
      </w:r>
    </w:p>
    <w:tbl>
      <w:tblPr>
        <w:tblStyle w:val="Tabelacomgrade"/>
        <w:tblW w:w="9640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2685"/>
        <w:gridCol w:w="3128"/>
        <w:gridCol w:w="3827"/>
      </w:tblGrid>
      <w:tr w:rsidR="001443A7" w:rsidRPr="00A82416" w:rsidTr="0051629C">
        <w:trPr>
          <w:trHeight w:val="250"/>
        </w:trPr>
        <w:tc>
          <w:tcPr>
            <w:tcW w:w="2685" w:type="dxa"/>
          </w:tcPr>
          <w:p w:rsidR="001443A7" w:rsidRPr="00A82416" w:rsidRDefault="001443A7" w:rsidP="00832E00">
            <w:pPr>
              <w:spacing w:before="0" w:after="0" w:line="360" w:lineRule="auto"/>
              <w:rPr>
                <w:rStyle w:val="nfase"/>
                <w:szCs w:val="24"/>
              </w:rPr>
            </w:pPr>
            <w:r w:rsidRPr="00A82416">
              <w:rPr>
                <w:rStyle w:val="nfase"/>
                <w:szCs w:val="24"/>
              </w:rPr>
              <w:t>Data</w:t>
            </w:r>
          </w:p>
        </w:tc>
        <w:tc>
          <w:tcPr>
            <w:tcW w:w="3128" w:type="dxa"/>
          </w:tcPr>
          <w:p w:rsidR="001443A7" w:rsidRPr="00A82416" w:rsidRDefault="001443A7" w:rsidP="00832E00">
            <w:pPr>
              <w:spacing w:before="0" w:after="0" w:line="360" w:lineRule="auto"/>
              <w:rPr>
                <w:rStyle w:val="nfase"/>
                <w:szCs w:val="24"/>
              </w:rPr>
            </w:pPr>
            <w:r w:rsidRPr="00A82416">
              <w:rPr>
                <w:rStyle w:val="nfase"/>
                <w:szCs w:val="24"/>
              </w:rPr>
              <w:t>Descrição</w:t>
            </w:r>
          </w:p>
        </w:tc>
        <w:tc>
          <w:tcPr>
            <w:tcW w:w="3827" w:type="dxa"/>
          </w:tcPr>
          <w:p w:rsidR="001443A7" w:rsidRPr="00A82416" w:rsidRDefault="001443A7" w:rsidP="00832E00">
            <w:pPr>
              <w:spacing w:before="0" w:after="0" w:line="360" w:lineRule="auto"/>
              <w:rPr>
                <w:rStyle w:val="nfase"/>
                <w:szCs w:val="24"/>
              </w:rPr>
            </w:pPr>
            <w:r w:rsidRPr="00A82416">
              <w:rPr>
                <w:rStyle w:val="nfase"/>
                <w:szCs w:val="24"/>
              </w:rPr>
              <w:t>Autor</w:t>
            </w:r>
            <w:r w:rsidR="00CB09A8">
              <w:rPr>
                <w:rStyle w:val="nfase"/>
                <w:szCs w:val="24"/>
              </w:rPr>
              <w:t xml:space="preserve"> / Responsabilidade</w:t>
            </w:r>
          </w:p>
        </w:tc>
      </w:tr>
      <w:tr w:rsidR="001443A7" w:rsidRPr="00A82416" w:rsidTr="0051629C">
        <w:trPr>
          <w:trHeight w:val="510"/>
        </w:trPr>
        <w:tc>
          <w:tcPr>
            <w:tcW w:w="2685" w:type="dxa"/>
          </w:tcPr>
          <w:p w:rsidR="000B01A9" w:rsidRPr="00A82416" w:rsidRDefault="000B01A9" w:rsidP="00832E00">
            <w:pPr>
              <w:spacing w:before="0" w:after="0" w:line="360" w:lineRule="auto"/>
              <w:jc w:val="left"/>
              <w:rPr>
                <w:szCs w:val="24"/>
              </w:rPr>
            </w:pPr>
          </w:p>
        </w:tc>
        <w:tc>
          <w:tcPr>
            <w:tcW w:w="3128" w:type="dxa"/>
          </w:tcPr>
          <w:p w:rsidR="001443A7" w:rsidRPr="00A82416" w:rsidRDefault="001443A7" w:rsidP="00832E00">
            <w:pPr>
              <w:spacing w:before="0" w:after="0" w:line="360" w:lineRule="auto"/>
              <w:jc w:val="left"/>
              <w:rPr>
                <w:szCs w:val="24"/>
              </w:rPr>
            </w:pPr>
          </w:p>
        </w:tc>
        <w:tc>
          <w:tcPr>
            <w:tcW w:w="3827" w:type="dxa"/>
          </w:tcPr>
          <w:p w:rsidR="001443A7" w:rsidRPr="00A82416" w:rsidRDefault="001443A7" w:rsidP="00832E00">
            <w:pPr>
              <w:spacing w:before="0" w:after="0" w:line="360" w:lineRule="auto"/>
              <w:jc w:val="left"/>
              <w:rPr>
                <w:szCs w:val="24"/>
              </w:rPr>
            </w:pPr>
            <w:bookmarkStart w:id="0" w:name="_GoBack"/>
            <w:bookmarkEnd w:id="0"/>
          </w:p>
        </w:tc>
      </w:tr>
      <w:tr w:rsidR="000B01A9" w:rsidRPr="00A82416" w:rsidTr="0051629C">
        <w:trPr>
          <w:trHeight w:val="510"/>
        </w:trPr>
        <w:tc>
          <w:tcPr>
            <w:tcW w:w="2685" w:type="dxa"/>
          </w:tcPr>
          <w:p w:rsidR="000B01A9" w:rsidRDefault="000B01A9" w:rsidP="00832E00">
            <w:pPr>
              <w:spacing w:before="0" w:after="0" w:line="360" w:lineRule="auto"/>
              <w:jc w:val="left"/>
              <w:rPr>
                <w:szCs w:val="24"/>
              </w:rPr>
            </w:pPr>
          </w:p>
        </w:tc>
        <w:tc>
          <w:tcPr>
            <w:tcW w:w="3128" w:type="dxa"/>
          </w:tcPr>
          <w:p w:rsidR="000B01A9" w:rsidRDefault="000B01A9" w:rsidP="00832E00">
            <w:pPr>
              <w:spacing w:before="0" w:after="0" w:line="360" w:lineRule="auto"/>
              <w:jc w:val="left"/>
              <w:rPr>
                <w:szCs w:val="24"/>
              </w:rPr>
            </w:pPr>
          </w:p>
        </w:tc>
        <w:tc>
          <w:tcPr>
            <w:tcW w:w="3827" w:type="dxa"/>
          </w:tcPr>
          <w:p w:rsidR="000B01A9" w:rsidRDefault="000B01A9" w:rsidP="00832E00">
            <w:pPr>
              <w:spacing w:before="0" w:after="0" w:line="360" w:lineRule="auto"/>
              <w:jc w:val="left"/>
              <w:rPr>
                <w:szCs w:val="24"/>
              </w:rPr>
            </w:pPr>
          </w:p>
        </w:tc>
      </w:tr>
    </w:tbl>
    <w:p w:rsidR="00C161F5" w:rsidRDefault="00C161F5" w:rsidP="00832E00">
      <w:pPr>
        <w:pStyle w:val="Introduo"/>
        <w:spacing w:before="0" w:after="0" w:line="360" w:lineRule="auto"/>
        <w:jc w:val="left"/>
        <w:rPr>
          <w:sz w:val="28"/>
          <w:szCs w:val="28"/>
        </w:rPr>
      </w:pPr>
    </w:p>
    <w:p w:rsidR="00C161F5" w:rsidRDefault="00C161F5" w:rsidP="00832E00">
      <w:pPr>
        <w:pStyle w:val="Introduo"/>
        <w:spacing w:before="0" w:after="0" w:line="360" w:lineRule="auto"/>
        <w:jc w:val="left"/>
        <w:rPr>
          <w:sz w:val="28"/>
          <w:szCs w:val="28"/>
        </w:rPr>
      </w:pPr>
    </w:p>
    <w:p w:rsidR="000B7B27" w:rsidRDefault="000B7B27" w:rsidP="00832E00">
      <w:pPr>
        <w:pStyle w:val="Introduo"/>
        <w:spacing w:before="0" w:after="0" w:line="360" w:lineRule="auto"/>
        <w:jc w:val="left"/>
        <w:rPr>
          <w:sz w:val="28"/>
          <w:szCs w:val="28"/>
        </w:rPr>
      </w:pPr>
    </w:p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Default="00251CA8" w:rsidP="00251CA8"/>
    <w:p w:rsidR="00251CA8" w:rsidRPr="00251CA8" w:rsidRDefault="00251CA8" w:rsidP="00251CA8"/>
    <w:p w:rsidR="000B7B27" w:rsidRDefault="000B7B27" w:rsidP="00832E00">
      <w:pPr>
        <w:pStyle w:val="Introduo"/>
        <w:spacing w:before="0" w:after="0" w:line="360" w:lineRule="auto"/>
        <w:jc w:val="left"/>
        <w:rPr>
          <w:sz w:val="28"/>
          <w:szCs w:val="28"/>
        </w:rPr>
      </w:pPr>
    </w:p>
    <w:p w:rsidR="007D768C" w:rsidRPr="0051629C" w:rsidRDefault="001443A7" w:rsidP="00832E00">
      <w:pPr>
        <w:pStyle w:val="Introduo"/>
        <w:spacing w:before="0" w:after="0" w:line="360" w:lineRule="auto"/>
        <w:jc w:val="left"/>
        <w:rPr>
          <w:szCs w:val="32"/>
        </w:rPr>
      </w:pPr>
      <w:r w:rsidRPr="0051629C">
        <w:rPr>
          <w:szCs w:val="32"/>
        </w:rPr>
        <w:t>Conteúdo</w:t>
      </w:r>
    </w:p>
    <w:p w:rsidR="007D768C" w:rsidRDefault="007D768C" w:rsidP="00832E00">
      <w:pPr>
        <w:pStyle w:val="Sumrio4"/>
        <w:spacing w:before="0" w:after="0" w:line="360" w:lineRule="auto"/>
      </w:pPr>
    </w:p>
    <w:bookmarkStart w:id="1" w:name="_Toc390225017"/>
    <w:bookmarkStart w:id="2" w:name="_Toc390225351"/>
    <w:p w:rsidR="006028F5" w:rsidRDefault="00007294" w:rsidP="00832E00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b/>
          <w:sz w:val="20"/>
        </w:rPr>
        <w:fldChar w:fldCharType="begin"/>
      </w:r>
      <w:r>
        <w:rPr>
          <w:b/>
          <w:sz w:val="20"/>
        </w:rPr>
        <w:instrText xml:space="preserve"> TOC \o "1-3" </w:instrText>
      </w:r>
      <w:r>
        <w:rPr>
          <w:b/>
          <w:sz w:val="20"/>
        </w:rPr>
        <w:fldChar w:fldCharType="separate"/>
      </w:r>
      <w:r w:rsidR="0051629C">
        <w:rPr>
          <w:noProof/>
        </w:rPr>
        <w:t xml:space="preserve">1 - </w:t>
      </w:r>
      <w:r w:rsidR="006028F5">
        <w:rPr>
          <w:noProof/>
        </w:rPr>
        <w:t>Introdução</w:t>
      </w:r>
      <w:r w:rsidR="006028F5">
        <w:rPr>
          <w:noProof/>
        </w:rPr>
        <w:tab/>
      </w:r>
      <w:r w:rsidR="006028F5">
        <w:rPr>
          <w:noProof/>
        </w:rPr>
        <w:fldChar w:fldCharType="begin"/>
      </w:r>
      <w:r w:rsidR="006028F5">
        <w:rPr>
          <w:noProof/>
        </w:rPr>
        <w:instrText xml:space="preserve"> PAGEREF _Toc119213812 \h </w:instrText>
      </w:r>
      <w:r w:rsidR="006028F5">
        <w:rPr>
          <w:noProof/>
        </w:rPr>
      </w:r>
      <w:r w:rsidR="006028F5">
        <w:rPr>
          <w:noProof/>
        </w:rPr>
        <w:fldChar w:fldCharType="separate"/>
      </w:r>
      <w:r w:rsidR="002A18D9">
        <w:rPr>
          <w:noProof/>
        </w:rPr>
        <w:t>2</w:t>
      </w:r>
      <w:r w:rsidR="006028F5">
        <w:rPr>
          <w:noProof/>
        </w:rPr>
        <w:fldChar w:fldCharType="end"/>
      </w:r>
    </w:p>
    <w:p w:rsidR="006028F5" w:rsidRDefault="006028F5" w:rsidP="00832E00">
      <w:pPr>
        <w:pStyle w:val="Sumrio2"/>
        <w:tabs>
          <w:tab w:val="left" w:pos="96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1.1</w:t>
      </w:r>
      <w:r w:rsidR="0051629C">
        <w:rPr>
          <w:noProof/>
        </w:rPr>
        <w:t xml:space="preserve"> </w:t>
      </w:r>
      <w:r w:rsidR="0051629C">
        <w:rPr>
          <w:noProof/>
          <w:szCs w:val="24"/>
        </w:rPr>
        <w:t xml:space="preserve">- </w:t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_Toc119213813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2</w:t>
      </w:r>
      <w:r>
        <w:rPr>
          <w:noProof/>
        </w:rPr>
        <w:fldChar w:fldCharType="end"/>
      </w:r>
    </w:p>
    <w:p w:rsidR="006028F5" w:rsidRDefault="006028F5" w:rsidP="00832E00">
      <w:pPr>
        <w:pStyle w:val="Sumrio2"/>
        <w:tabs>
          <w:tab w:val="left" w:pos="96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1.2</w:t>
      </w:r>
      <w:r w:rsidR="0051629C">
        <w:rPr>
          <w:noProof/>
          <w:szCs w:val="24"/>
        </w:rPr>
        <w:t xml:space="preserve"> - </w:t>
      </w:r>
      <w:r>
        <w:rPr>
          <w:noProof/>
        </w:rPr>
        <w:t>Público 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_Toc119213814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2</w:t>
      </w:r>
      <w:r>
        <w:rPr>
          <w:noProof/>
        </w:rPr>
        <w:fldChar w:fldCharType="end"/>
      </w:r>
    </w:p>
    <w:p w:rsidR="006028F5" w:rsidRDefault="006028F5" w:rsidP="00832E00">
      <w:pPr>
        <w:pStyle w:val="Sumrio2"/>
        <w:tabs>
          <w:tab w:val="left" w:pos="96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1.3</w:t>
      </w:r>
      <w:r w:rsidR="0051629C">
        <w:rPr>
          <w:noProof/>
        </w:rPr>
        <w:t xml:space="preserve"> - </w:t>
      </w:r>
      <w:r>
        <w:rPr>
          <w:noProof/>
        </w:rPr>
        <w:t>Organização do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_Toc119213815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3</w:t>
      </w:r>
      <w:r>
        <w:rPr>
          <w:noProof/>
        </w:rPr>
        <w:fldChar w:fldCharType="end"/>
      </w:r>
    </w:p>
    <w:p w:rsidR="006028F5" w:rsidRDefault="006028F5" w:rsidP="00832E00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2.</w:t>
      </w:r>
      <w:r w:rsidR="0051629C">
        <w:rPr>
          <w:noProof/>
          <w:szCs w:val="24"/>
        </w:rPr>
        <w:t xml:space="preserve"> - </w:t>
      </w:r>
      <w:r>
        <w:rPr>
          <w:noProof/>
        </w:rPr>
        <w:t>Recursos necessários para 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_Toc119213816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3</w:t>
      </w:r>
      <w:r>
        <w:rPr>
          <w:noProof/>
        </w:rPr>
        <w:fldChar w:fldCharType="end"/>
      </w:r>
    </w:p>
    <w:p w:rsidR="006028F5" w:rsidRDefault="006028F5" w:rsidP="00832E00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3.</w:t>
      </w:r>
      <w:r w:rsidR="0051629C">
        <w:rPr>
          <w:noProof/>
        </w:rPr>
        <w:t xml:space="preserve"> -</w:t>
      </w:r>
      <w:r w:rsidR="0051629C">
        <w:rPr>
          <w:noProof/>
          <w:szCs w:val="24"/>
        </w:rPr>
        <w:t xml:space="preserve"> </w:t>
      </w:r>
      <w:r>
        <w:rPr>
          <w:noProof/>
        </w:rPr>
        <w:t>Estratégias e técnicas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_Toc119213817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3</w:t>
      </w:r>
      <w:r>
        <w:rPr>
          <w:noProof/>
        </w:rPr>
        <w:fldChar w:fldCharType="end"/>
      </w:r>
    </w:p>
    <w:p w:rsidR="006028F5" w:rsidRDefault="006028F5" w:rsidP="00832E00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4.</w:t>
      </w:r>
      <w:r w:rsidR="0051629C">
        <w:rPr>
          <w:noProof/>
        </w:rPr>
        <w:t xml:space="preserve"> -</w:t>
      </w:r>
      <w:r w:rsidR="0051629C">
        <w:rPr>
          <w:noProof/>
          <w:szCs w:val="24"/>
        </w:rPr>
        <w:t xml:space="preserve"> </w:t>
      </w:r>
      <w:r>
        <w:rPr>
          <w:noProof/>
        </w:rPr>
        <w:t>Casos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_Toc119213818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3</w:t>
      </w:r>
      <w:r>
        <w:rPr>
          <w:noProof/>
        </w:rPr>
        <w:fldChar w:fldCharType="end"/>
      </w:r>
    </w:p>
    <w:p w:rsidR="006028F5" w:rsidRDefault="006028F5" w:rsidP="00832E00">
      <w:pPr>
        <w:pStyle w:val="Sumrio1"/>
        <w:tabs>
          <w:tab w:val="left" w:pos="720"/>
        </w:tabs>
        <w:spacing w:before="0" w:after="0" w:line="360" w:lineRule="auto"/>
        <w:rPr>
          <w:noProof/>
          <w:szCs w:val="24"/>
        </w:rPr>
      </w:pPr>
      <w:r>
        <w:rPr>
          <w:noProof/>
        </w:rPr>
        <w:t>5.</w:t>
      </w:r>
      <w:r w:rsidR="0051629C">
        <w:rPr>
          <w:noProof/>
        </w:rPr>
        <w:t xml:space="preserve"> - </w:t>
      </w:r>
      <w:r>
        <w:rPr>
          <w:noProof/>
        </w:rPr>
        <w:t>Aprovação Formal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_Toc119213819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4</w:t>
      </w:r>
      <w:r>
        <w:rPr>
          <w:noProof/>
        </w:rPr>
        <w:fldChar w:fldCharType="end"/>
      </w:r>
    </w:p>
    <w:p w:rsidR="006028F5" w:rsidRDefault="006028F5" w:rsidP="00832E00">
      <w:pPr>
        <w:pStyle w:val="Sumrio1"/>
        <w:spacing w:before="0" w:after="0" w:line="360" w:lineRule="auto"/>
        <w:rPr>
          <w:noProof/>
          <w:szCs w:val="24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_Toc119213820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5</w:t>
      </w:r>
      <w:r>
        <w:rPr>
          <w:noProof/>
        </w:rPr>
        <w:fldChar w:fldCharType="end"/>
      </w:r>
    </w:p>
    <w:p w:rsidR="006028F5" w:rsidRDefault="006028F5" w:rsidP="00832E00">
      <w:pPr>
        <w:pStyle w:val="Sumrio1"/>
        <w:spacing w:before="0" w:after="0" w:line="360" w:lineRule="auto"/>
        <w:rPr>
          <w:noProof/>
          <w:szCs w:val="24"/>
        </w:rPr>
      </w:pP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_Toc119213821 \h </w:instrText>
      </w:r>
      <w:r>
        <w:rPr>
          <w:noProof/>
        </w:rPr>
      </w:r>
      <w:r>
        <w:rPr>
          <w:noProof/>
        </w:rPr>
        <w:fldChar w:fldCharType="separate"/>
      </w:r>
      <w:r w:rsidR="002A18D9">
        <w:rPr>
          <w:noProof/>
        </w:rPr>
        <w:t>5</w:t>
      </w:r>
      <w:r>
        <w:rPr>
          <w:noProof/>
        </w:rPr>
        <w:fldChar w:fldCharType="end"/>
      </w:r>
    </w:p>
    <w:p w:rsidR="001443A7" w:rsidRDefault="00007294" w:rsidP="00832E00">
      <w:pPr>
        <w:spacing w:before="0" w:after="0" w:line="360" w:lineRule="auto"/>
        <w:rPr>
          <w:b/>
          <w:sz w:val="20"/>
        </w:rPr>
      </w:pPr>
      <w:r>
        <w:rPr>
          <w:b/>
          <w:sz w:val="20"/>
        </w:rPr>
        <w:fldChar w:fldCharType="end"/>
      </w: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C161F5" w:rsidRDefault="00C161F5" w:rsidP="00832E00">
      <w:pPr>
        <w:spacing w:before="0" w:after="0" w:line="360" w:lineRule="auto"/>
        <w:rPr>
          <w:b/>
          <w:sz w:val="20"/>
        </w:rPr>
      </w:pPr>
    </w:p>
    <w:p w:rsidR="00F5186D" w:rsidRPr="00E87C40" w:rsidRDefault="007D768C" w:rsidP="00E87C40">
      <w:pPr>
        <w:pStyle w:val="Ttulo1"/>
        <w:tabs>
          <w:tab w:val="left" w:pos="426"/>
        </w:tabs>
        <w:spacing w:before="0" w:after="0" w:line="360" w:lineRule="auto"/>
        <w:rPr>
          <w:sz w:val="32"/>
          <w:szCs w:val="32"/>
        </w:rPr>
      </w:pPr>
      <w:bookmarkStart w:id="3" w:name="_Toc119213812"/>
      <w:bookmarkEnd w:id="1"/>
      <w:bookmarkEnd w:id="2"/>
      <w:r w:rsidRPr="00E87C40">
        <w:rPr>
          <w:sz w:val="32"/>
          <w:szCs w:val="32"/>
        </w:rPr>
        <w:lastRenderedPageBreak/>
        <w:t>Introdução</w:t>
      </w:r>
      <w:bookmarkEnd w:id="3"/>
      <w:r w:rsidRPr="00E87C40">
        <w:rPr>
          <w:sz w:val="32"/>
          <w:szCs w:val="32"/>
        </w:rPr>
        <w:t xml:space="preserve"> </w:t>
      </w:r>
    </w:p>
    <w:p w:rsidR="007D768C" w:rsidRPr="0051629C" w:rsidRDefault="007D768C" w:rsidP="00832E00">
      <w:pPr>
        <w:pStyle w:val="Ttulo2"/>
        <w:tabs>
          <w:tab w:val="clear" w:pos="0"/>
          <w:tab w:val="left" w:pos="426"/>
        </w:tabs>
        <w:spacing w:before="0" w:after="0" w:line="360" w:lineRule="auto"/>
        <w:rPr>
          <w:sz w:val="28"/>
          <w:szCs w:val="28"/>
        </w:rPr>
      </w:pPr>
      <w:bookmarkStart w:id="4" w:name="_Toc30169607"/>
      <w:bookmarkStart w:id="5" w:name="_Toc31116398"/>
      <w:bookmarkStart w:id="6" w:name="_Toc119213813"/>
      <w:r w:rsidRPr="0051629C">
        <w:rPr>
          <w:sz w:val="28"/>
          <w:szCs w:val="28"/>
        </w:rPr>
        <w:t>Objetivos</w:t>
      </w:r>
      <w:bookmarkEnd w:id="4"/>
      <w:bookmarkEnd w:id="5"/>
      <w:bookmarkEnd w:id="6"/>
    </w:p>
    <w:p w:rsidR="007D768C" w:rsidRDefault="004B2D37" w:rsidP="00832E00">
      <w:pPr>
        <w:spacing w:before="0" w:after="0" w:line="360" w:lineRule="auto"/>
        <w:ind w:firstLine="720"/>
      </w:pPr>
      <w:r>
        <w:t>O</w:t>
      </w:r>
      <w:r w:rsidR="008D5B7E">
        <w:t xml:space="preserve"> objetivo </w:t>
      </w:r>
      <w:r>
        <w:t xml:space="preserve">deste documento é </w:t>
      </w:r>
      <w:r w:rsidR="008D5B7E" w:rsidRPr="008D5B7E">
        <w:t>descrever o planejamento geral das atividades de teste</w:t>
      </w:r>
      <w:r w:rsidR="0051629C">
        <w:t xml:space="preserve"> do projeto</w:t>
      </w:r>
      <w:r w:rsidR="00CB09A8">
        <w:t xml:space="preserve"> </w:t>
      </w:r>
      <w:r w:rsidR="0051629C">
        <w:t>Portfólio</w:t>
      </w:r>
      <w:r w:rsidR="00CB09A8">
        <w:t xml:space="preserve"> para artesãos</w:t>
      </w:r>
      <w:r w:rsidR="008D5B7E" w:rsidRPr="008D5B7E">
        <w:t>, bem como critérios de aceitação dos artefatos a serem testados.</w:t>
      </w:r>
      <w:r w:rsidR="008D5B7E">
        <w:t xml:space="preserve"> </w:t>
      </w:r>
      <w:r w:rsidR="0096708B">
        <w:t xml:space="preserve">A seguir, serão </w:t>
      </w:r>
      <w:r w:rsidR="004037F3">
        <w:t>identifica</w:t>
      </w:r>
      <w:r w:rsidR="0096708B">
        <w:t>dos</w:t>
      </w:r>
      <w:r w:rsidR="004037F3">
        <w:t xml:space="preserve"> os casos de teste </w:t>
      </w:r>
      <w:r w:rsidR="0096708B">
        <w:t xml:space="preserve">a serem utilizados </w:t>
      </w:r>
      <w:r w:rsidR="004037F3">
        <w:t xml:space="preserve">e </w:t>
      </w:r>
      <w:r w:rsidR="0096708B">
        <w:t xml:space="preserve">descritas </w:t>
      </w:r>
      <w:r w:rsidR="008D5B7E">
        <w:t>as estratégias a serem utilizadas.</w:t>
      </w:r>
    </w:p>
    <w:p w:rsidR="002A3C2C" w:rsidRDefault="002A3C2C" w:rsidP="00832E00">
      <w:pPr>
        <w:spacing w:before="0" w:after="0" w:line="360" w:lineRule="auto"/>
        <w:ind w:firstLine="720"/>
      </w:pPr>
    </w:p>
    <w:p w:rsidR="007D768C" w:rsidRPr="0051629C" w:rsidRDefault="007D768C" w:rsidP="00832E00">
      <w:pPr>
        <w:pStyle w:val="Ttulo2"/>
        <w:tabs>
          <w:tab w:val="left" w:pos="426"/>
        </w:tabs>
        <w:spacing w:before="0" w:after="0" w:line="360" w:lineRule="auto"/>
        <w:rPr>
          <w:sz w:val="28"/>
          <w:szCs w:val="28"/>
        </w:rPr>
      </w:pPr>
      <w:bookmarkStart w:id="7" w:name="_Toc30169608"/>
      <w:bookmarkStart w:id="8" w:name="_Toc31116399"/>
      <w:bookmarkStart w:id="9" w:name="_Toc119213814"/>
      <w:r w:rsidRPr="0051629C">
        <w:rPr>
          <w:sz w:val="28"/>
          <w:szCs w:val="28"/>
        </w:rPr>
        <w:t>Público Alvo</w:t>
      </w:r>
      <w:bookmarkEnd w:id="7"/>
      <w:bookmarkEnd w:id="8"/>
      <w:bookmarkEnd w:id="9"/>
    </w:p>
    <w:p w:rsidR="00147526" w:rsidRDefault="008D5B7E" w:rsidP="002A3C2C">
      <w:pPr>
        <w:spacing w:before="0" w:after="0" w:line="360" w:lineRule="auto"/>
        <w:ind w:firstLine="720"/>
      </w:pPr>
      <w:r w:rsidRPr="008D5B7E">
        <w:t xml:space="preserve">Esse documento se destina </w:t>
      </w:r>
      <w:r w:rsidR="002A3C2C">
        <w:t>princ</w:t>
      </w:r>
      <w:r w:rsidR="00F15637">
        <w:t>ipal</w:t>
      </w:r>
      <w:r w:rsidR="002A3C2C">
        <w:t xml:space="preserve">mente </w:t>
      </w:r>
      <w:r w:rsidR="00D81509">
        <w:t>aqueles relacionados às fases de requisitos, desenvolvimento, gerenciamento da qualidade e testes</w:t>
      </w:r>
      <w:r w:rsidRPr="008D5B7E">
        <w:t xml:space="preserve">. </w:t>
      </w:r>
    </w:p>
    <w:p w:rsidR="008D5B7E" w:rsidRDefault="00A54CD5" w:rsidP="002A3C2C">
      <w:pPr>
        <w:spacing w:before="0" w:after="0" w:line="360" w:lineRule="auto"/>
        <w:ind w:firstLine="720"/>
      </w:pPr>
      <w:r>
        <w:t>O</w:t>
      </w:r>
      <w:r w:rsidR="008D5B7E" w:rsidRPr="008D5B7E">
        <w:t>s testes est</w:t>
      </w:r>
      <w:r>
        <w:t>ão</w:t>
      </w:r>
      <w:r w:rsidR="000B01A9">
        <w:t xml:space="preserve"> presentes dentro do desenvolvimento da </w:t>
      </w:r>
      <w:r w:rsidR="0051629C" w:rsidRPr="0051629C">
        <w:rPr>
          <w:i/>
        </w:rPr>
        <w:t>Sprint</w:t>
      </w:r>
      <w:r w:rsidR="008D5B7E" w:rsidRPr="008D5B7E">
        <w:t xml:space="preserve"> dentro do processo, </w:t>
      </w:r>
      <w:r>
        <w:t>portanto, o presente</w:t>
      </w:r>
      <w:r w:rsidR="008D5B7E" w:rsidRPr="008D5B7E">
        <w:t xml:space="preserve"> documento é indicado </w:t>
      </w:r>
      <w:r w:rsidR="00154447">
        <w:t>a</w:t>
      </w:r>
      <w:r w:rsidR="008D5B7E" w:rsidRPr="008D5B7E">
        <w:t xml:space="preserve"> todos os envolvidos no </w:t>
      </w:r>
      <w:r w:rsidR="00F15637">
        <w:t>ciclo de vida do software</w:t>
      </w:r>
      <w:r w:rsidR="008D5B7E" w:rsidRPr="008D5B7E">
        <w:t>.</w:t>
      </w:r>
    </w:p>
    <w:p w:rsidR="00F15637" w:rsidRPr="0051629C" w:rsidRDefault="00F15637" w:rsidP="002A3C2C">
      <w:pPr>
        <w:spacing w:before="0" w:after="0" w:line="360" w:lineRule="auto"/>
        <w:ind w:firstLine="720"/>
        <w:rPr>
          <w:sz w:val="28"/>
          <w:szCs w:val="28"/>
        </w:rPr>
      </w:pPr>
    </w:p>
    <w:p w:rsidR="007D768C" w:rsidRPr="0051629C" w:rsidRDefault="007D768C" w:rsidP="00832E00">
      <w:pPr>
        <w:pStyle w:val="Ttulo2"/>
        <w:tabs>
          <w:tab w:val="left" w:pos="426"/>
        </w:tabs>
        <w:spacing w:before="0" w:after="0" w:line="360" w:lineRule="auto"/>
        <w:rPr>
          <w:sz w:val="28"/>
          <w:szCs w:val="28"/>
        </w:rPr>
      </w:pPr>
      <w:bookmarkStart w:id="10" w:name="_Toc119213815"/>
      <w:r w:rsidRPr="0051629C">
        <w:rPr>
          <w:sz w:val="28"/>
          <w:szCs w:val="28"/>
        </w:rPr>
        <w:t>Organização do documento</w:t>
      </w:r>
      <w:bookmarkEnd w:id="10"/>
    </w:p>
    <w:p w:rsidR="00992294" w:rsidRDefault="00A74EE6" w:rsidP="00A74EE6">
      <w:pPr>
        <w:spacing w:before="0" w:after="0" w:line="360" w:lineRule="auto"/>
        <w:ind w:firstLine="720"/>
        <w:rPr>
          <w:szCs w:val="24"/>
        </w:rPr>
      </w:pPr>
      <w:r>
        <w:rPr>
          <w:szCs w:val="24"/>
        </w:rPr>
        <w:t>Este d</w:t>
      </w:r>
      <w:r w:rsidR="000B2C44">
        <w:rPr>
          <w:szCs w:val="24"/>
        </w:rPr>
        <w:t xml:space="preserve">ocumento </w:t>
      </w:r>
      <w:r>
        <w:rPr>
          <w:szCs w:val="24"/>
        </w:rPr>
        <w:t>foi</w:t>
      </w:r>
      <w:r w:rsidR="006108AB">
        <w:rPr>
          <w:szCs w:val="24"/>
        </w:rPr>
        <w:t xml:space="preserve"> organizado em três</w:t>
      </w:r>
      <w:r w:rsidR="000B2C44">
        <w:rPr>
          <w:szCs w:val="24"/>
        </w:rPr>
        <w:t xml:space="preserve"> sessões</w:t>
      </w:r>
      <w:r>
        <w:rPr>
          <w:szCs w:val="24"/>
        </w:rPr>
        <w:t>. A</w:t>
      </w:r>
      <w:r w:rsidR="000B2C44">
        <w:rPr>
          <w:szCs w:val="24"/>
        </w:rPr>
        <w:t xml:space="preserve"> primeira </w:t>
      </w:r>
      <w:r>
        <w:rPr>
          <w:szCs w:val="24"/>
        </w:rPr>
        <w:t xml:space="preserve">se trata da </w:t>
      </w:r>
      <w:r w:rsidR="000B2C44">
        <w:rPr>
          <w:szCs w:val="24"/>
        </w:rPr>
        <w:t>introdução</w:t>
      </w:r>
      <w:r>
        <w:rPr>
          <w:szCs w:val="24"/>
        </w:rPr>
        <w:t>,</w:t>
      </w:r>
      <w:r w:rsidR="000B2C44">
        <w:rPr>
          <w:szCs w:val="24"/>
        </w:rPr>
        <w:t xml:space="preserve"> </w:t>
      </w:r>
      <w:r>
        <w:rPr>
          <w:szCs w:val="24"/>
        </w:rPr>
        <w:t>contendo</w:t>
      </w:r>
      <w:r w:rsidR="000B2C44">
        <w:rPr>
          <w:szCs w:val="24"/>
        </w:rPr>
        <w:t xml:space="preserve"> uma breve descrição do documento. A segunda sessão descreve recursos necessários para os testes. A terceira sessão descreve as estratégias e técnicas de teste. </w:t>
      </w:r>
    </w:p>
    <w:p w:rsidR="005D6FEB" w:rsidRDefault="005D6FEB" w:rsidP="00A74EE6">
      <w:pPr>
        <w:spacing w:before="0" w:after="0" w:line="360" w:lineRule="auto"/>
        <w:ind w:firstLine="720"/>
      </w:pPr>
    </w:p>
    <w:p w:rsidR="007D768C" w:rsidRPr="001443A7" w:rsidRDefault="007D768C" w:rsidP="00832E00">
      <w:pPr>
        <w:pStyle w:val="Ttulo1"/>
        <w:tabs>
          <w:tab w:val="left" w:pos="426"/>
        </w:tabs>
        <w:spacing w:before="0" w:after="0" w:line="360" w:lineRule="auto"/>
        <w:ind w:right="-334"/>
        <w:rPr>
          <w:sz w:val="28"/>
          <w:szCs w:val="28"/>
        </w:rPr>
      </w:pPr>
      <w:bookmarkStart w:id="11" w:name="_Toc119213816"/>
      <w:r w:rsidRPr="001443A7">
        <w:rPr>
          <w:sz w:val="28"/>
          <w:szCs w:val="28"/>
        </w:rPr>
        <w:t>Recursos necessários para os testes</w:t>
      </w:r>
      <w:bookmarkEnd w:id="11"/>
    </w:p>
    <w:p w:rsidR="007D768C" w:rsidRDefault="00992294" w:rsidP="00832E00">
      <w:pPr>
        <w:spacing w:before="0" w:after="0" w:line="360" w:lineRule="auto"/>
        <w:ind w:right="-334"/>
      </w:pPr>
      <w:r>
        <w:t>O</w:t>
      </w:r>
      <w:r w:rsidR="007D768C">
        <w:t xml:space="preserve">s recursos necessários para a execução dos </w:t>
      </w:r>
      <w:r>
        <w:t>testes, incluem</w:t>
      </w:r>
      <w:r w:rsidR="007D768C">
        <w:t>:</w:t>
      </w:r>
    </w:p>
    <w:p w:rsidR="007D768C" w:rsidRDefault="007D768C" w:rsidP="00832E00">
      <w:pPr>
        <w:numPr>
          <w:ilvl w:val="0"/>
          <w:numId w:val="3"/>
        </w:numPr>
        <w:tabs>
          <w:tab w:val="clear" w:pos="360"/>
          <w:tab w:val="num" w:pos="851"/>
        </w:tabs>
        <w:spacing w:before="0" w:after="0" w:line="360" w:lineRule="auto"/>
        <w:ind w:left="851" w:right="-334"/>
      </w:pPr>
      <w:r>
        <w:t xml:space="preserve">Hardware </w:t>
      </w:r>
      <w:r w:rsidR="002D3D32">
        <w:t>–</w:t>
      </w:r>
      <w:r>
        <w:t xml:space="preserve"> </w:t>
      </w:r>
      <w:r w:rsidR="00F40471">
        <w:t xml:space="preserve">Um computador com configuração igual ou superior a: </w:t>
      </w:r>
      <w:r w:rsidR="002D3D32">
        <w:t>mem</w:t>
      </w:r>
      <w:r w:rsidR="00F40471">
        <w:t>ória RAM de 2GB, HD com 160 GB livres</w:t>
      </w:r>
      <w:r w:rsidR="002A7A0A">
        <w:t xml:space="preserve">, Core 2 Duo 2.0, Placa de Rede </w:t>
      </w:r>
      <w:r w:rsidR="0096792C">
        <w:t xml:space="preserve">Ethernet </w:t>
      </w:r>
      <w:r w:rsidR="002A7A0A">
        <w:t>10/100</w:t>
      </w:r>
      <w:r w:rsidR="0096792C">
        <w:t>.</w:t>
      </w:r>
    </w:p>
    <w:p w:rsidR="007D768C" w:rsidRDefault="007D768C" w:rsidP="00832E00">
      <w:pPr>
        <w:numPr>
          <w:ilvl w:val="0"/>
          <w:numId w:val="3"/>
        </w:numPr>
        <w:tabs>
          <w:tab w:val="clear" w:pos="360"/>
          <w:tab w:val="num" w:pos="851"/>
        </w:tabs>
        <w:spacing w:before="0" w:after="0" w:line="360" w:lineRule="auto"/>
        <w:ind w:left="851" w:right="-334"/>
      </w:pPr>
      <w:r>
        <w:t>Software de apoio para a execução dos testes (ex.: sistema operacional, SGBD, ferramentas para geração ou carga de dados, ferramentas de teste);</w:t>
      </w:r>
    </w:p>
    <w:p w:rsidR="007D768C" w:rsidRDefault="007D768C" w:rsidP="00832E00">
      <w:pPr>
        <w:numPr>
          <w:ilvl w:val="0"/>
          <w:numId w:val="3"/>
        </w:numPr>
        <w:tabs>
          <w:tab w:val="clear" w:pos="360"/>
          <w:tab w:val="num" w:pos="851"/>
        </w:tabs>
        <w:spacing w:before="0" w:after="0" w:line="360" w:lineRule="auto"/>
        <w:ind w:left="851" w:right="-334"/>
      </w:pPr>
      <w:r>
        <w:t xml:space="preserve">Software adicional a ser desenvolvido para os testes (ex.: </w:t>
      </w:r>
      <w:r>
        <w:rPr>
          <w:i/>
        </w:rPr>
        <w:t>drivers</w:t>
      </w:r>
      <w:r>
        <w:t xml:space="preserve">, </w:t>
      </w:r>
      <w:r>
        <w:rPr>
          <w:i/>
        </w:rPr>
        <w:t>stubs</w:t>
      </w:r>
      <w:r>
        <w:t>, geradores de arquivos de dados, programas de comparação de resultados esperados e obtidos);</w:t>
      </w:r>
    </w:p>
    <w:p w:rsidR="005C1CA9" w:rsidRDefault="007D768C" w:rsidP="005C1CA9">
      <w:pPr>
        <w:numPr>
          <w:ilvl w:val="0"/>
          <w:numId w:val="3"/>
        </w:numPr>
        <w:tabs>
          <w:tab w:val="clear" w:pos="360"/>
          <w:tab w:val="num" w:pos="851"/>
        </w:tabs>
        <w:spacing w:before="0" w:after="0" w:line="360" w:lineRule="auto"/>
        <w:ind w:left="851" w:right="-334"/>
      </w:pPr>
      <w:r>
        <w:t>Recursos humanos - habilidades específicas do pessoal envolvido nos testes.</w:t>
      </w:r>
      <w:r w:rsidR="005C1CA9">
        <w:br/>
      </w:r>
      <w:r w:rsidR="005C1CA9">
        <w:br/>
      </w:r>
      <w:r w:rsidR="005C1CA9">
        <w:br/>
      </w:r>
    </w:p>
    <w:p w:rsidR="007D768C" w:rsidRDefault="005D6FEB" w:rsidP="00832E00">
      <w:pPr>
        <w:pStyle w:val="Ttulo1"/>
        <w:tabs>
          <w:tab w:val="left" w:pos="426"/>
        </w:tabs>
        <w:spacing w:before="0" w:after="0" w:line="360" w:lineRule="auto"/>
        <w:ind w:right="-334"/>
        <w:rPr>
          <w:sz w:val="28"/>
          <w:szCs w:val="28"/>
        </w:rPr>
      </w:pPr>
      <w:bookmarkStart w:id="12" w:name="_Toc119213817"/>
      <w:r>
        <w:rPr>
          <w:sz w:val="28"/>
          <w:szCs w:val="28"/>
        </w:rPr>
        <w:lastRenderedPageBreak/>
        <w:t>Estratégias e estágios</w:t>
      </w:r>
      <w:r w:rsidR="007D768C" w:rsidRPr="001443A7">
        <w:rPr>
          <w:sz w:val="28"/>
          <w:szCs w:val="28"/>
        </w:rPr>
        <w:t xml:space="preserve"> de teste</w:t>
      </w:r>
      <w:bookmarkEnd w:id="12"/>
    </w:p>
    <w:p w:rsidR="007D7AFE" w:rsidRPr="007D7AFE" w:rsidRDefault="007D7AFE" w:rsidP="007D7AFE">
      <w:r w:rsidRPr="007D7AFE">
        <w:rPr>
          <w:noProof/>
        </w:rPr>
        <w:drawing>
          <wp:inline distT="0" distB="0" distL="0" distR="0">
            <wp:extent cx="5400675" cy="3957535"/>
            <wp:effectExtent l="0" t="0" r="0" b="5080"/>
            <wp:docPr id="1" name="Imagem 1" descr="C:\Users\FelipeBraga\Desktop\engsft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Braga\Desktop\engsft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5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E96" w:rsidRDefault="00645E96" w:rsidP="00832E00">
      <w:pPr>
        <w:spacing w:before="0" w:after="0" w:line="360" w:lineRule="auto"/>
        <w:ind w:left="720"/>
        <w:rPr>
          <w:b/>
        </w:rPr>
      </w:pPr>
    </w:p>
    <w:p w:rsidR="00C711FF" w:rsidRDefault="00C711FF" w:rsidP="00832E00">
      <w:pPr>
        <w:spacing w:before="0" w:after="0" w:line="360" w:lineRule="auto"/>
        <w:ind w:left="720"/>
        <w:rPr>
          <w:b/>
        </w:rPr>
      </w:pPr>
      <w:r>
        <w:rPr>
          <w:b/>
        </w:rPr>
        <w:t xml:space="preserve">Testes Unitários – </w:t>
      </w:r>
      <w:r w:rsidRPr="00C711FF">
        <w:t>Os</w:t>
      </w:r>
      <w:r>
        <w:rPr>
          <w:b/>
        </w:rPr>
        <w:t xml:space="preserve"> </w:t>
      </w:r>
      <w:r w:rsidRPr="00C711FF">
        <w:t>testes</w:t>
      </w:r>
      <w:r>
        <w:t xml:space="preserve"> de unidade de um código tem como objetivo detectar erros ou defeitos em certo nível de classe do sistema.</w:t>
      </w:r>
      <w:r w:rsidR="00446A81">
        <w:t xml:space="preserve"> Se trata de um teste Funcional, de Caixa Branca.</w:t>
      </w:r>
    </w:p>
    <w:p w:rsidR="00C711FF" w:rsidRDefault="00C711FF" w:rsidP="00832E00">
      <w:pPr>
        <w:spacing w:before="0" w:after="0" w:line="360" w:lineRule="auto"/>
        <w:ind w:left="720"/>
        <w:rPr>
          <w:b/>
        </w:rPr>
      </w:pPr>
    </w:p>
    <w:p w:rsidR="00916FBF" w:rsidRPr="00F60C38" w:rsidRDefault="00F12E4E" w:rsidP="0092253E">
      <w:pPr>
        <w:spacing w:before="0" w:after="0" w:line="360" w:lineRule="auto"/>
        <w:ind w:left="720"/>
      </w:pPr>
      <w:r w:rsidRPr="001D5739">
        <w:rPr>
          <w:b/>
        </w:rPr>
        <w:t>Testes de Integração</w:t>
      </w:r>
      <w:r w:rsidRPr="00F60C38">
        <w:t xml:space="preserve"> </w:t>
      </w:r>
      <w:r w:rsidR="007B10FB">
        <w:t>–</w:t>
      </w:r>
      <w:r w:rsidRPr="00F60C38">
        <w:t xml:space="preserve"> </w:t>
      </w:r>
      <w:r w:rsidR="007B10FB">
        <w:t xml:space="preserve">Depois de implementados, os módulos do sistema devem ser integrados. </w:t>
      </w:r>
      <w:r w:rsidRPr="00F60C38">
        <w:t>Os testes de integração consistem basicamente num conjunto dos testes unitários cumulativos construídos para testar especificamente o funcionamento de um componente individualmente, após a integração de componentes e/ou subsistemas. Nesta integração, podem ser empregadas ferramentas de automação.</w:t>
      </w:r>
      <w:r w:rsidR="0092253E">
        <w:t xml:space="preserve"> </w:t>
      </w:r>
      <w:r w:rsidR="006B4BE6">
        <w:t>Assim como o Teste Unitário, este também é um teste de Caixa Branca.</w:t>
      </w:r>
    </w:p>
    <w:p w:rsidR="00F12E4E" w:rsidRDefault="00F12E4E" w:rsidP="00832E00">
      <w:pPr>
        <w:spacing w:before="0" w:after="0" w:line="360" w:lineRule="auto"/>
      </w:pPr>
    </w:p>
    <w:p w:rsidR="005E4887" w:rsidRDefault="005E4887" w:rsidP="00832E00">
      <w:pPr>
        <w:spacing w:before="0" w:after="0" w:line="360" w:lineRule="auto"/>
        <w:ind w:left="720"/>
      </w:pPr>
      <w:r w:rsidRPr="001D5739">
        <w:rPr>
          <w:b/>
        </w:rPr>
        <w:t>Testes de Sistema</w:t>
      </w:r>
      <w:r>
        <w:t xml:space="preserve"> - </w:t>
      </w:r>
      <w:r w:rsidRPr="003B2219">
        <w:t>Os testes de sistema devem focar na iteração entre os componentes do sistema</w:t>
      </w:r>
      <w:r>
        <w:t xml:space="preserve"> e, p</w:t>
      </w:r>
      <w:r w:rsidRPr="003B2219">
        <w:t>ara isso, podem ser utilizadas ferramentas de automação de testes de interface e ferramentas de testes de unidade, que permita</w:t>
      </w:r>
      <w:r>
        <w:t>m</w:t>
      </w:r>
      <w:r w:rsidRPr="003B2219">
        <w:t xml:space="preserve"> a exploração e a iteração dos componentes nos trechos de códigos </w:t>
      </w:r>
      <w:r w:rsidRPr="005968E2">
        <w:t xml:space="preserve">dependentes do </w:t>
      </w:r>
      <w:r w:rsidRPr="005968E2">
        <w:lastRenderedPageBreak/>
        <w:t>funcionamento de vários componentes e subsistemas integrados. Os testes de sistema são tipicamente os da camada de fachada do sistema. Para os testes, cuja automação seja complexa, testes manuais podem ser bastante úteis para testar o software como um todo, inclusive com a vantagem de anteciparem possíveis problemas encontrados pelo cliente nos testes de aceitação.</w:t>
      </w:r>
      <w:r w:rsidR="004D2530">
        <w:t xml:space="preserve"> Este já se trata de um teste de Caixa Preta.</w:t>
      </w:r>
    </w:p>
    <w:p w:rsidR="005233CA" w:rsidRDefault="005233CA" w:rsidP="00832E00">
      <w:pPr>
        <w:spacing w:before="0" w:after="0" w:line="360" w:lineRule="auto"/>
        <w:ind w:left="720"/>
        <w:rPr>
          <w:color w:val="FF0000"/>
        </w:rPr>
      </w:pPr>
    </w:p>
    <w:p w:rsidR="00C2715A" w:rsidRPr="00835526" w:rsidRDefault="00C2715A" w:rsidP="00AC4967">
      <w:pPr>
        <w:spacing w:before="0" w:after="0" w:line="360" w:lineRule="auto"/>
        <w:ind w:left="720"/>
      </w:pPr>
      <w:r w:rsidRPr="001D5739">
        <w:rPr>
          <w:b/>
        </w:rPr>
        <w:t>Testes de Aceitação do Sistema</w:t>
      </w:r>
      <w:r>
        <w:t xml:space="preserve"> - </w:t>
      </w:r>
      <w:r w:rsidRPr="00835526">
        <w:t>Os testes de aceitação devem ser realizados pelos clientes na liberação de cada release, onde o cliente/usuário será convidado a interagir livremente pelo sistema na busca de erros</w:t>
      </w:r>
      <w:r>
        <w:t>.</w:t>
      </w:r>
      <w:r w:rsidRPr="00835526">
        <w:t xml:space="preserve"> </w:t>
      </w:r>
      <w:r>
        <w:t>E</w:t>
      </w:r>
      <w:r w:rsidRPr="00835526">
        <w:t>sta iteração também favorecerá uma nova verificação junto aos requisitos do sistema. Apenas após certo grau de maturidade e dependendo das medidas da qualidade do sistema deve ser colocado testes de aceitação.</w:t>
      </w:r>
    </w:p>
    <w:p w:rsidR="00C2715A" w:rsidRPr="006546C5" w:rsidRDefault="00C2715A" w:rsidP="00832E00">
      <w:pPr>
        <w:spacing w:before="0" w:after="0" w:line="360" w:lineRule="auto"/>
      </w:pPr>
    </w:p>
    <w:p w:rsidR="00B7678F" w:rsidRPr="005C1CA9" w:rsidRDefault="005C1CA9" w:rsidP="00832E00">
      <w:pPr>
        <w:spacing w:before="0" w:after="0" w:line="360" w:lineRule="auto"/>
        <w:ind w:left="360"/>
        <w:rPr>
          <w:b/>
          <w:sz w:val="28"/>
          <w:szCs w:val="28"/>
        </w:rPr>
      </w:pPr>
      <w:r>
        <w:rPr>
          <w:b/>
          <w:szCs w:val="24"/>
        </w:rPr>
        <w:br/>
      </w:r>
      <w:r w:rsidR="00B7678F" w:rsidRPr="005C1CA9">
        <w:rPr>
          <w:b/>
          <w:sz w:val="28"/>
          <w:szCs w:val="28"/>
        </w:rPr>
        <w:t>Tipos de Teste</w:t>
      </w:r>
    </w:p>
    <w:p w:rsidR="00B7678F" w:rsidRPr="000B5C9F" w:rsidRDefault="00B7678F" w:rsidP="000B5C9F">
      <w:pPr>
        <w:pStyle w:val="Ttulo2"/>
        <w:rPr>
          <w:sz w:val="28"/>
          <w:szCs w:val="28"/>
        </w:rPr>
      </w:pPr>
      <w:r w:rsidRPr="000B5C9F">
        <w:rPr>
          <w:sz w:val="28"/>
          <w:szCs w:val="28"/>
        </w:rPr>
        <w:t xml:space="preserve">Teste </w:t>
      </w:r>
      <w:r w:rsidR="005C1CA9" w:rsidRPr="000B5C9F">
        <w:rPr>
          <w:sz w:val="28"/>
          <w:szCs w:val="28"/>
        </w:rPr>
        <w:t>de Carga</w:t>
      </w:r>
    </w:p>
    <w:p w:rsidR="00B7678F" w:rsidRPr="00232167" w:rsidRDefault="00B7678F" w:rsidP="00832E00">
      <w:pPr>
        <w:numPr>
          <w:ilvl w:val="0"/>
          <w:numId w:val="5"/>
        </w:numPr>
        <w:tabs>
          <w:tab w:val="clear" w:pos="1395"/>
          <w:tab w:val="num" w:pos="720"/>
        </w:tabs>
        <w:overflowPunct/>
        <w:autoSpaceDE/>
        <w:autoSpaceDN/>
        <w:adjustRightInd/>
        <w:spacing w:before="0" w:after="0" w:line="360" w:lineRule="auto"/>
        <w:ind w:hanging="1035"/>
        <w:textAlignment w:val="auto"/>
      </w:pPr>
      <w:r w:rsidRPr="00232167">
        <w:t>Verificar se as informações do ator podem ser fornecidas e recuperadas.</w:t>
      </w:r>
    </w:p>
    <w:p w:rsidR="00B7678F" w:rsidRDefault="00B7678F" w:rsidP="00832E00">
      <w:pPr>
        <w:numPr>
          <w:ilvl w:val="0"/>
          <w:numId w:val="5"/>
        </w:numPr>
        <w:tabs>
          <w:tab w:val="clear" w:pos="1395"/>
          <w:tab w:val="num" w:pos="720"/>
        </w:tabs>
        <w:overflowPunct/>
        <w:autoSpaceDE/>
        <w:autoSpaceDN/>
        <w:adjustRightInd/>
        <w:spacing w:before="0" w:after="0" w:line="360" w:lineRule="auto"/>
        <w:ind w:hanging="1035"/>
        <w:textAlignment w:val="auto"/>
      </w:pPr>
      <w:r w:rsidRPr="00232167">
        <w:t>Verificar se o conteúdo e as categorias podem ser inseridos e exibidos.</w:t>
      </w:r>
    </w:p>
    <w:p w:rsidR="00FA34BF" w:rsidRPr="00232167" w:rsidRDefault="00FA34BF" w:rsidP="00C22A87">
      <w:pPr>
        <w:numPr>
          <w:ilvl w:val="0"/>
          <w:numId w:val="5"/>
        </w:numPr>
        <w:tabs>
          <w:tab w:val="clear" w:pos="1395"/>
          <w:tab w:val="num" w:pos="720"/>
        </w:tabs>
        <w:overflowPunct/>
        <w:autoSpaceDE/>
        <w:autoSpaceDN/>
        <w:adjustRightInd/>
        <w:spacing w:before="0" w:after="0" w:line="360" w:lineRule="auto"/>
        <w:ind w:left="851" w:hanging="491"/>
        <w:textAlignment w:val="auto"/>
      </w:pPr>
      <w:r>
        <w:t>Verificar se os perfis do usuário e as informações de con</w:t>
      </w:r>
      <w:r w:rsidR="00C22A87">
        <w:t xml:space="preserve">ta podem ser fornecidos </w:t>
      </w:r>
      <w:r>
        <w:t>e exibidos.</w:t>
      </w:r>
    </w:p>
    <w:p w:rsidR="005C1CA9" w:rsidRDefault="00B7678F" w:rsidP="000B5C9F">
      <w:pPr>
        <w:numPr>
          <w:ilvl w:val="0"/>
          <w:numId w:val="5"/>
        </w:numPr>
        <w:tabs>
          <w:tab w:val="clear" w:pos="1395"/>
          <w:tab w:val="num" w:pos="720"/>
        </w:tabs>
        <w:overflowPunct/>
        <w:autoSpaceDE/>
        <w:autoSpaceDN/>
        <w:adjustRightInd/>
        <w:spacing w:before="0" w:after="0" w:line="360" w:lineRule="auto"/>
        <w:ind w:hanging="1035"/>
        <w:textAlignment w:val="auto"/>
      </w:pPr>
      <w:r w:rsidRPr="00232167">
        <w:t>Verificar se as informações de uso específicas do usuário são rastreadas.</w:t>
      </w:r>
    </w:p>
    <w:p w:rsidR="000B5C9F" w:rsidRDefault="000B5C9F" w:rsidP="000B5C9F">
      <w:pPr>
        <w:overflowPunct/>
        <w:autoSpaceDE/>
        <w:autoSpaceDN/>
        <w:adjustRightInd/>
        <w:spacing w:before="0" w:after="0" w:line="360" w:lineRule="auto"/>
        <w:ind w:left="1395"/>
        <w:textAlignment w:val="auto"/>
      </w:pPr>
    </w:p>
    <w:p w:rsidR="00B7678F" w:rsidRPr="000B5C9F" w:rsidRDefault="00B7678F" w:rsidP="000B5C9F">
      <w:pPr>
        <w:pStyle w:val="Ttulo2"/>
        <w:rPr>
          <w:rStyle w:val="Forte"/>
          <w:b/>
          <w:sz w:val="28"/>
          <w:szCs w:val="28"/>
        </w:rPr>
      </w:pPr>
      <w:r w:rsidRPr="000B5C9F">
        <w:rPr>
          <w:rStyle w:val="Forte"/>
          <w:b/>
          <w:sz w:val="28"/>
          <w:szCs w:val="28"/>
        </w:rPr>
        <w:t>Teste Funcional - TF</w:t>
      </w:r>
    </w:p>
    <w:p w:rsidR="00B7678F" w:rsidRPr="00232167" w:rsidRDefault="00B7678F" w:rsidP="00C22A87">
      <w:pPr>
        <w:pStyle w:val="NormalWeb"/>
        <w:numPr>
          <w:ilvl w:val="0"/>
          <w:numId w:val="6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left="851" w:hanging="491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>Verificar se os usuários conseguem ver as informações sobre as quais solicitaram mensagens.</w:t>
      </w:r>
    </w:p>
    <w:p w:rsidR="00B7678F" w:rsidRPr="00232167" w:rsidRDefault="00B7678F" w:rsidP="00832E00">
      <w:pPr>
        <w:pStyle w:val="NormalWeb"/>
        <w:numPr>
          <w:ilvl w:val="0"/>
          <w:numId w:val="6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hanging="1035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>Verificar se as mensagens são endereçadas aos usuários quando o conteúdo chega.</w:t>
      </w:r>
    </w:p>
    <w:p w:rsidR="00B7678F" w:rsidRPr="00232167" w:rsidRDefault="00B7678F" w:rsidP="00832E00">
      <w:pPr>
        <w:pStyle w:val="NormalWeb"/>
        <w:numPr>
          <w:ilvl w:val="0"/>
          <w:numId w:val="6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hanging="1035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>Verificar se a inserção de conteúdo automático está funcionando.</w:t>
      </w:r>
    </w:p>
    <w:p w:rsidR="00B7678F" w:rsidRPr="00232167" w:rsidRDefault="00B7678F" w:rsidP="00832E00">
      <w:pPr>
        <w:pStyle w:val="NormalWeb"/>
        <w:numPr>
          <w:ilvl w:val="0"/>
          <w:numId w:val="6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hanging="1035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>Verificar se a aprovação do editor provoca a inserção de conteúdo não-automático.</w:t>
      </w:r>
    </w:p>
    <w:p w:rsidR="00B7678F" w:rsidRPr="00232167" w:rsidRDefault="00B7678F" w:rsidP="00832E00">
      <w:pPr>
        <w:pStyle w:val="NormalWeb"/>
        <w:numPr>
          <w:ilvl w:val="0"/>
          <w:numId w:val="6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hanging="1035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>Verificar se o conteúdo obsoleto foi excluído.</w:t>
      </w:r>
    </w:p>
    <w:p w:rsidR="00B7678F" w:rsidRDefault="00B7678F" w:rsidP="00832E00">
      <w:pPr>
        <w:pStyle w:val="NormalWeb"/>
        <w:numPr>
          <w:ilvl w:val="0"/>
          <w:numId w:val="6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hanging="1035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 xml:space="preserve">Verificar se os relatórios são exportados devidamente em formato </w:t>
      </w:r>
      <w:r>
        <w:rPr>
          <w:rFonts w:ascii="Arial" w:hAnsi="Arial" w:cs="Arial"/>
          <w:sz w:val="20"/>
          <w:szCs w:val="20"/>
        </w:rPr>
        <w:t>desejado do projeto</w:t>
      </w:r>
      <w:r w:rsidRPr="00232167">
        <w:rPr>
          <w:rFonts w:ascii="Arial" w:hAnsi="Arial" w:cs="Arial"/>
          <w:sz w:val="20"/>
          <w:szCs w:val="20"/>
        </w:rPr>
        <w:t>.</w:t>
      </w:r>
    </w:p>
    <w:p w:rsidR="00855A65" w:rsidRPr="00232167" w:rsidRDefault="00855A65" w:rsidP="00855A65">
      <w:pPr>
        <w:pStyle w:val="NormalWeb"/>
        <w:spacing w:before="0" w:beforeAutospacing="0" w:after="0" w:afterAutospacing="0" w:line="360" w:lineRule="auto"/>
        <w:ind w:left="1395"/>
        <w:jc w:val="both"/>
        <w:rPr>
          <w:rFonts w:ascii="Arial" w:hAnsi="Arial" w:cs="Arial"/>
          <w:sz w:val="20"/>
          <w:szCs w:val="20"/>
        </w:rPr>
      </w:pPr>
    </w:p>
    <w:p w:rsidR="00B7678F" w:rsidRPr="000B5C9F" w:rsidRDefault="00B7678F" w:rsidP="000B5C9F">
      <w:pPr>
        <w:pStyle w:val="Ttulo2"/>
        <w:rPr>
          <w:sz w:val="28"/>
          <w:szCs w:val="28"/>
        </w:rPr>
      </w:pPr>
      <w:r w:rsidRPr="000B5C9F">
        <w:rPr>
          <w:sz w:val="28"/>
          <w:szCs w:val="28"/>
        </w:rPr>
        <w:lastRenderedPageBreak/>
        <w:t>Teste de Configuração - TC</w:t>
      </w:r>
    </w:p>
    <w:p w:rsidR="001443A7" w:rsidRPr="00465EAD" w:rsidRDefault="00B7678F" w:rsidP="00465EAD">
      <w:pPr>
        <w:pStyle w:val="NormalWeb"/>
        <w:numPr>
          <w:ilvl w:val="0"/>
          <w:numId w:val="7"/>
        </w:numPr>
        <w:tabs>
          <w:tab w:val="clear" w:pos="1395"/>
          <w:tab w:val="num" w:pos="720"/>
        </w:tabs>
        <w:spacing w:before="0" w:beforeAutospacing="0" w:after="0" w:afterAutospacing="0" w:line="360" w:lineRule="auto"/>
        <w:ind w:left="709" w:hanging="283"/>
        <w:jc w:val="both"/>
        <w:rPr>
          <w:rFonts w:ascii="Arial" w:hAnsi="Arial" w:cs="Arial"/>
          <w:sz w:val="20"/>
          <w:szCs w:val="20"/>
        </w:rPr>
      </w:pPr>
      <w:r w:rsidRPr="00232167">
        <w:rPr>
          <w:rFonts w:ascii="Arial" w:hAnsi="Arial" w:cs="Arial"/>
          <w:sz w:val="20"/>
          <w:szCs w:val="20"/>
        </w:rPr>
        <w:t>Verificar a operação usand</w:t>
      </w:r>
      <w:r>
        <w:rPr>
          <w:rFonts w:ascii="Arial" w:hAnsi="Arial" w:cs="Arial"/>
          <w:sz w:val="20"/>
          <w:szCs w:val="20"/>
        </w:rPr>
        <w:t xml:space="preserve">o o </w:t>
      </w:r>
      <w:r w:rsidR="000B5C9F">
        <w:rPr>
          <w:rFonts w:ascii="Arial" w:hAnsi="Arial" w:cs="Arial"/>
          <w:sz w:val="20"/>
          <w:szCs w:val="20"/>
        </w:rPr>
        <w:t>Mozilla Firefox 39.0.3</w:t>
      </w:r>
      <w:r w:rsidR="00EA14C0">
        <w:rPr>
          <w:rFonts w:ascii="Arial" w:hAnsi="Arial" w:cs="Arial"/>
          <w:sz w:val="20"/>
          <w:szCs w:val="20"/>
        </w:rPr>
        <w:t xml:space="preserve"> ou superior,</w:t>
      </w:r>
      <w:r w:rsidR="00524FE1">
        <w:rPr>
          <w:rFonts w:ascii="Arial" w:hAnsi="Arial" w:cs="Arial"/>
          <w:sz w:val="20"/>
          <w:szCs w:val="20"/>
        </w:rPr>
        <w:t xml:space="preserve"> conforme Plano de </w:t>
      </w:r>
      <w:r>
        <w:rPr>
          <w:rFonts w:ascii="Arial" w:hAnsi="Arial" w:cs="Arial"/>
          <w:sz w:val="20"/>
          <w:szCs w:val="20"/>
        </w:rPr>
        <w:t>Implantação.</w:t>
      </w:r>
    </w:p>
    <w:sectPr w:rsidR="001443A7" w:rsidRPr="00465EAD" w:rsidSect="00F43F15">
      <w:headerReference w:type="default" r:id="rId8"/>
      <w:footerReference w:type="default" r:id="rId9"/>
      <w:pgSz w:w="11907" w:h="16840" w:code="9"/>
      <w:pgMar w:top="1418" w:right="1701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077" w:rsidRDefault="00565077" w:rsidP="00E05627">
      <w:r>
        <w:separator/>
      </w:r>
    </w:p>
  </w:endnote>
  <w:endnote w:type="continuationSeparator" w:id="0">
    <w:p w:rsidR="00565077" w:rsidRDefault="00565077" w:rsidP="00E0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68C" w:rsidRDefault="007D768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D7AF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D768C" w:rsidRDefault="007D768C">
    <w:pPr>
      <w:pStyle w:val="Rodap"/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077" w:rsidRDefault="00565077" w:rsidP="00E05627">
      <w:r>
        <w:separator/>
      </w:r>
    </w:p>
  </w:footnote>
  <w:footnote w:type="continuationSeparator" w:id="0">
    <w:p w:rsidR="00565077" w:rsidRDefault="00565077" w:rsidP="00E056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7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89"/>
      <w:gridCol w:w="4489"/>
    </w:tblGrid>
    <w:tr w:rsidR="00CA5422" w:rsidTr="0051629C">
      <w:tc>
        <w:tcPr>
          <w:tcW w:w="4489" w:type="dxa"/>
        </w:tcPr>
        <w:p w:rsidR="00CA5422" w:rsidRDefault="0051629C" w:rsidP="00636BAD">
          <w:r>
            <w:t>Portfólio para Artesãos</w:t>
          </w:r>
        </w:p>
      </w:tc>
      <w:tc>
        <w:tcPr>
          <w:tcW w:w="4489" w:type="dxa"/>
        </w:tcPr>
        <w:p w:rsidR="00CA5422" w:rsidRDefault="00D3587E" w:rsidP="00217D36">
          <w:r>
            <w:t>Data</w:t>
          </w:r>
          <w:r w:rsidR="00CA5422">
            <w:t>:</w:t>
          </w:r>
          <w:r w:rsidR="0051629C">
            <w:t xml:space="preserve"> 30/07/2015</w:t>
          </w:r>
        </w:p>
      </w:tc>
    </w:tr>
  </w:tbl>
  <w:p w:rsidR="007D768C" w:rsidRPr="00CA5422" w:rsidRDefault="007D768C" w:rsidP="00CA542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8A1E0F4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F2A6B22"/>
    <w:multiLevelType w:val="hybridMultilevel"/>
    <w:tmpl w:val="FDE85D8C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2">
    <w:nsid w:val="16590303"/>
    <w:multiLevelType w:val="hybridMultilevel"/>
    <w:tmpl w:val="EDECF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176D7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11B0A21"/>
    <w:multiLevelType w:val="hybridMultilevel"/>
    <w:tmpl w:val="97ECB4D2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5">
    <w:nsid w:val="46EA4827"/>
    <w:multiLevelType w:val="hybridMultilevel"/>
    <w:tmpl w:val="A0707D6C"/>
    <w:lvl w:ilvl="0" w:tplc="04160005">
      <w:start w:val="1"/>
      <w:numFmt w:val="bullet"/>
      <w:lvlText w:val="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6">
    <w:nsid w:val="51097FE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C2"/>
    <w:rsid w:val="00007294"/>
    <w:rsid w:val="000665F0"/>
    <w:rsid w:val="000B01A9"/>
    <w:rsid w:val="000B2C44"/>
    <w:rsid w:val="000B3E5A"/>
    <w:rsid w:val="000B5C9F"/>
    <w:rsid w:val="000B7B27"/>
    <w:rsid w:val="000C7E94"/>
    <w:rsid w:val="000D3C49"/>
    <w:rsid w:val="00137FB0"/>
    <w:rsid w:val="001443A7"/>
    <w:rsid w:val="00147526"/>
    <w:rsid w:val="00154447"/>
    <w:rsid w:val="00217D36"/>
    <w:rsid w:val="00251CA8"/>
    <w:rsid w:val="002957E2"/>
    <w:rsid w:val="002A18D9"/>
    <w:rsid w:val="002A3C2C"/>
    <w:rsid w:val="002A7A0A"/>
    <w:rsid w:val="002D3D32"/>
    <w:rsid w:val="00307704"/>
    <w:rsid w:val="003A053D"/>
    <w:rsid w:val="00401483"/>
    <w:rsid w:val="004037F3"/>
    <w:rsid w:val="00446A81"/>
    <w:rsid w:val="00461BF5"/>
    <w:rsid w:val="00465EAD"/>
    <w:rsid w:val="00473DF8"/>
    <w:rsid w:val="00487061"/>
    <w:rsid w:val="004B2D37"/>
    <w:rsid w:val="004D2530"/>
    <w:rsid w:val="0051629C"/>
    <w:rsid w:val="00521FE6"/>
    <w:rsid w:val="00522A78"/>
    <w:rsid w:val="005233CA"/>
    <w:rsid w:val="00524FE1"/>
    <w:rsid w:val="005642A3"/>
    <w:rsid w:val="00565077"/>
    <w:rsid w:val="00571AAC"/>
    <w:rsid w:val="005B15EF"/>
    <w:rsid w:val="005B6F8B"/>
    <w:rsid w:val="005C1CA9"/>
    <w:rsid w:val="005D1BC0"/>
    <w:rsid w:val="005D6FEB"/>
    <w:rsid w:val="005E4887"/>
    <w:rsid w:val="006028F5"/>
    <w:rsid w:val="00610472"/>
    <w:rsid w:val="006108AB"/>
    <w:rsid w:val="00636BAD"/>
    <w:rsid w:val="00640557"/>
    <w:rsid w:val="00645E96"/>
    <w:rsid w:val="006B4BE6"/>
    <w:rsid w:val="006B760E"/>
    <w:rsid w:val="006F3B9D"/>
    <w:rsid w:val="00700F68"/>
    <w:rsid w:val="007613B5"/>
    <w:rsid w:val="00772950"/>
    <w:rsid w:val="007B0EC2"/>
    <w:rsid w:val="007B10FB"/>
    <w:rsid w:val="007D768C"/>
    <w:rsid w:val="007D7AFE"/>
    <w:rsid w:val="00803DD5"/>
    <w:rsid w:val="00832E00"/>
    <w:rsid w:val="00855A65"/>
    <w:rsid w:val="0089799E"/>
    <w:rsid w:val="008C6AB4"/>
    <w:rsid w:val="008D5B7E"/>
    <w:rsid w:val="008F3516"/>
    <w:rsid w:val="00916FBF"/>
    <w:rsid w:val="0092253E"/>
    <w:rsid w:val="0096708B"/>
    <w:rsid w:val="0096792C"/>
    <w:rsid w:val="00992294"/>
    <w:rsid w:val="009B396B"/>
    <w:rsid w:val="009E506F"/>
    <w:rsid w:val="009E67F1"/>
    <w:rsid w:val="00A54CD5"/>
    <w:rsid w:val="00A63034"/>
    <w:rsid w:val="00A67802"/>
    <w:rsid w:val="00A74EE6"/>
    <w:rsid w:val="00AB63CE"/>
    <w:rsid w:val="00AC4967"/>
    <w:rsid w:val="00B07ECC"/>
    <w:rsid w:val="00B54055"/>
    <w:rsid w:val="00B7678F"/>
    <w:rsid w:val="00BC18E8"/>
    <w:rsid w:val="00BE126A"/>
    <w:rsid w:val="00C161F5"/>
    <w:rsid w:val="00C22A87"/>
    <w:rsid w:val="00C2715A"/>
    <w:rsid w:val="00C35689"/>
    <w:rsid w:val="00C63CEF"/>
    <w:rsid w:val="00C711FF"/>
    <w:rsid w:val="00CA5422"/>
    <w:rsid w:val="00CA5EB0"/>
    <w:rsid w:val="00CB09A8"/>
    <w:rsid w:val="00CB4BD1"/>
    <w:rsid w:val="00D13335"/>
    <w:rsid w:val="00D3587E"/>
    <w:rsid w:val="00D4071A"/>
    <w:rsid w:val="00D81509"/>
    <w:rsid w:val="00D82738"/>
    <w:rsid w:val="00D84E36"/>
    <w:rsid w:val="00D8538B"/>
    <w:rsid w:val="00DB4EA2"/>
    <w:rsid w:val="00DC1274"/>
    <w:rsid w:val="00DF2844"/>
    <w:rsid w:val="00E036AF"/>
    <w:rsid w:val="00E03F77"/>
    <w:rsid w:val="00E05627"/>
    <w:rsid w:val="00E26260"/>
    <w:rsid w:val="00E57D47"/>
    <w:rsid w:val="00E639CA"/>
    <w:rsid w:val="00E80B95"/>
    <w:rsid w:val="00E86FDB"/>
    <w:rsid w:val="00E87C40"/>
    <w:rsid w:val="00EA14C0"/>
    <w:rsid w:val="00EE1E5C"/>
    <w:rsid w:val="00F12E4E"/>
    <w:rsid w:val="00F13693"/>
    <w:rsid w:val="00F15637"/>
    <w:rsid w:val="00F22E2E"/>
    <w:rsid w:val="00F40471"/>
    <w:rsid w:val="00F43F15"/>
    <w:rsid w:val="00F45F0D"/>
    <w:rsid w:val="00F5186D"/>
    <w:rsid w:val="00F7773F"/>
    <w:rsid w:val="00FA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0C20A29-2242-4732-87A4-74CCC3C9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120"/>
      <w:outlineLvl w:val="0"/>
    </w:pPr>
    <w:rPr>
      <w:b/>
      <w:kern w:val="36"/>
      <w:sz w:val="36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120" w:after="12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120" w:after="12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120" w:after="120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aliases w:val="naoindice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osto">
    <w:name w:val="rosto"/>
    <w:basedOn w:val="Normal"/>
    <w:pPr>
      <w:spacing w:before="0" w:after="0"/>
    </w:pPr>
    <w:rPr>
      <w:sz w:val="20"/>
    </w:rPr>
  </w:style>
  <w:style w:type="paragraph" w:customStyle="1" w:styleId="capa">
    <w:name w:val="capa"/>
    <w:basedOn w:val="Normal"/>
    <w:pPr>
      <w:spacing w:before="0" w:after="0"/>
    </w:pPr>
    <w:rPr>
      <w:sz w:val="20"/>
    </w:rPr>
  </w:style>
  <w:style w:type="paragraph" w:customStyle="1" w:styleId="Introduo">
    <w:name w:val="Introdução"/>
    <w:basedOn w:val="Normal"/>
    <w:next w:val="Normal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pPr>
      <w:spacing w:before="120" w:after="120"/>
    </w:pPr>
    <w:rPr>
      <w:b/>
      <w:sz w:val="36"/>
    </w:rPr>
  </w:style>
  <w:style w:type="paragraph" w:customStyle="1" w:styleId="Introducao">
    <w:name w:val="Introducao"/>
    <w:basedOn w:val="Normal"/>
    <w:next w:val="Normal"/>
    <w:pPr>
      <w:spacing w:before="240" w:after="120"/>
    </w:pPr>
    <w:rPr>
      <w:b/>
      <w:sz w:val="32"/>
    </w:rPr>
  </w:style>
  <w:style w:type="character" w:styleId="Nmerodepgina">
    <w:name w:val="page number"/>
    <w:basedOn w:val="Fontepargpadro"/>
  </w:style>
  <w:style w:type="paragraph" w:styleId="Sumrio1">
    <w:name w:val="toc 1"/>
    <w:basedOn w:val="Normal"/>
    <w:next w:val="Normal"/>
    <w:semiHidden/>
    <w:pPr>
      <w:tabs>
        <w:tab w:val="right" w:leader="dot" w:pos="8313"/>
      </w:tabs>
    </w:pPr>
  </w:style>
  <w:style w:type="paragraph" w:styleId="Sumrio2">
    <w:name w:val="toc 2"/>
    <w:basedOn w:val="Normal"/>
    <w:next w:val="Normal"/>
    <w:semiHidden/>
    <w:pPr>
      <w:tabs>
        <w:tab w:val="right" w:leader="dot" w:pos="8313"/>
      </w:tabs>
      <w:ind w:left="240"/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ind w:right="-335"/>
    </w:pPr>
  </w:style>
  <w:style w:type="paragraph" w:styleId="Rodap">
    <w:name w:val="footer"/>
    <w:basedOn w:val="Normal"/>
    <w:pPr>
      <w:tabs>
        <w:tab w:val="center" w:pos="4320"/>
        <w:tab w:val="right" w:pos="8640"/>
      </w:tabs>
      <w:ind w:right="-335"/>
    </w:pPr>
  </w:style>
  <w:style w:type="paragraph" w:styleId="Sumrio3">
    <w:name w:val="toc 3"/>
    <w:basedOn w:val="Normal"/>
    <w:next w:val="Normal"/>
    <w:autoRedefine/>
    <w:semiHidden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Termos">
    <w:name w:val="Termos"/>
    <w:basedOn w:val="Normal"/>
    <w:pPr>
      <w:keepNext/>
      <w:overflowPunct/>
      <w:autoSpaceDE/>
      <w:autoSpaceDN/>
      <w:adjustRightInd/>
      <w:spacing w:before="120" w:after="120"/>
      <w:ind w:right="-335"/>
      <w:textAlignment w:val="auto"/>
    </w:pPr>
    <w:rPr>
      <w:b/>
      <w:sz w:val="28"/>
    </w:rPr>
  </w:style>
  <w:style w:type="paragraph" w:styleId="Textoembloco">
    <w:name w:val="Block Text"/>
    <w:basedOn w:val="Normal"/>
    <w:pPr>
      <w:overflowPunct/>
      <w:autoSpaceDE/>
      <w:autoSpaceDN/>
      <w:adjustRightInd/>
      <w:ind w:left="283" w:right="-334"/>
      <w:textAlignment w:val="auto"/>
    </w:pPr>
  </w:style>
  <w:style w:type="paragraph" w:styleId="Corpodetexto">
    <w:name w:val="Body Text"/>
    <w:basedOn w:val="Normal"/>
    <w:pPr>
      <w:overflowPunct/>
      <w:autoSpaceDE/>
      <w:autoSpaceDN/>
      <w:adjustRightInd/>
      <w:ind w:right="13"/>
      <w:jc w:val="center"/>
      <w:textAlignment w:val="auto"/>
    </w:pPr>
  </w:style>
  <w:style w:type="paragraph" w:styleId="Corpodetexto2">
    <w:name w:val="Body Text 2"/>
    <w:basedOn w:val="Normal"/>
    <w:pPr>
      <w:ind w:right="13"/>
      <w:jc w:val="center"/>
    </w:pPr>
    <w:rPr>
      <w:sz w:val="20"/>
    </w:rPr>
  </w:style>
  <w:style w:type="paragraph" w:styleId="Recuodecorpodetexto">
    <w:name w:val="Body Text Indent"/>
    <w:basedOn w:val="Normal"/>
    <w:pPr>
      <w:ind w:firstLine="720"/>
    </w:pPr>
    <w:rPr>
      <w:i/>
    </w:rPr>
  </w:style>
  <w:style w:type="paragraph" w:styleId="Recuodecorpodetexto2">
    <w:name w:val="Body Text Indent 2"/>
    <w:basedOn w:val="Normal"/>
    <w:pPr>
      <w:ind w:right="-334" w:firstLine="720"/>
    </w:pPr>
    <w:rPr>
      <w:i/>
    </w:rPr>
  </w:style>
  <w:style w:type="paragraph" w:styleId="Recuodecorpodetexto3">
    <w:name w:val="Body Text Indent 3"/>
    <w:basedOn w:val="Normal"/>
    <w:pPr>
      <w:ind w:left="720"/>
    </w:pPr>
    <w:rPr>
      <w:i/>
    </w:rPr>
  </w:style>
  <w:style w:type="paragraph" w:styleId="Corpodetexto3">
    <w:name w:val="Body Text 3"/>
    <w:basedOn w:val="Normal"/>
    <w:pPr>
      <w:jc w:val="center"/>
    </w:pPr>
  </w:style>
  <w:style w:type="character" w:styleId="nfase">
    <w:name w:val="Emphasis"/>
    <w:basedOn w:val="Fontepargpadro"/>
    <w:qFormat/>
    <w:rsid w:val="00007294"/>
    <w:rPr>
      <w:i/>
    </w:rPr>
  </w:style>
  <w:style w:type="paragraph" w:styleId="Ttulo">
    <w:name w:val="Title"/>
    <w:basedOn w:val="Normal"/>
    <w:qFormat/>
    <w:rsid w:val="00007294"/>
    <w:pPr>
      <w:overflowPunct/>
      <w:autoSpaceDE/>
      <w:autoSpaceDN/>
      <w:adjustRightInd/>
      <w:spacing w:before="240"/>
      <w:jc w:val="center"/>
      <w:textAlignment w:val="auto"/>
    </w:pPr>
    <w:rPr>
      <w:rFonts w:ascii="Arial" w:hAnsi="Arial"/>
      <w:b/>
      <w:kern w:val="28"/>
      <w:sz w:val="32"/>
    </w:rPr>
  </w:style>
  <w:style w:type="paragraph" w:styleId="NormalWeb">
    <w:name w:val="Normal (Web)"/>
    <w:basedOn w:val="Normal"/>
    <w:rsid w:val="00B7678F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eastAsia="Arial Unicode MS" w:hAnsi="Arial Unicode MS" w:cs="Arial Unicode MS"/>
      <w:szCs w:val="24"/>
    </w:rPr>
  </w:style>
  <w:style w:type="table" w:styleId="GradeColorida-nfase6">
    <w:name w:val="Colorful Grid Accent 6"/>
    <w:basedOn w:val="Tabelanormal"/>
    <w:uiPriority w:val="73"/>
    <w:rsid w:val="00916FB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Clara-nfase2">
    <w:name w:val="Light List Accent 2"/>
    <w:basedOn w:val="Tabelanormal"/>
    <w:uiPriority w:val="61"/>
    <w:rsid w:val="00916FB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abeladaWeb1">
    <w:name w:val="Table Web 1"/>
    <w:basedOn w:val="Tabelanormal"/>
    <w:rsid w:val="00916FBF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rsid w:val="000B01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5C1C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Empresa\trabalhos%20e%20propostas\Tron\Processo-definido\0PS-tr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0PS-tron.dot</Template>
  <TotalTime>36</TotalTime>
  <Pages>7</Pages>
  <Words>793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Teste do Software</vt:lpstr>
      <vt:lpstr>Documento de Teste do Software</vt:lpstr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Teste do Software</dc:title>
  <dc:creator>Ronaldo Lopes de Oliveira</dc:creator>
  <cp:lastModifiedBy>FelipeBraga</cp:lastModifiedBy>
  <cp:revision>4</cp:revision>
  <cp:lastPrinted>2004-12-23T12:12:00Z</cp:lastPrinted>
  <dcterms:created xsi:type="dcterms:W3CDTF">2015-08-30T12:54:00Z</dcterms:created>
  <dcterms:modified xsi:type="dcterms:W3CDTF">2015-09-02T18:26:00Z</dcterms:modified>
</cp:coreProperties>
</file>